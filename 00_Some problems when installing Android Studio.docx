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Some problems when installing Android Studio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Problem1：no emulator installed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这个问题可能是因为没有把电脑上的杀毒软件关掉，导致运行模拟器的时候被移除了。衷心希望大家不要遇到我这个问题！万一遇到了就照下面做吧（亲测有效）：</w:t>
      </w:r>
    </w:p>
    <w:p>
      <w:pPr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4568825" cy="11525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SDK folder location：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C:\Users\yuyelong\AppData\Local\Android\Sdk\extras\intel\Hardware_Accelerated_Execution_Manager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emulator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 and 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system-images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 folder is located at: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C:\Users\yuyelong\AppData\Local\Android\Sdk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sz w:val="22"/>
          <w:szCs w:val="28"/>
        </w:rPr>
        <w:drawing>
          <wp:inline distT="0" distB="0" distL="114300" distR="114300">
            <wp:extent cx="2938780" cy="151257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"https://stackoverflow.com/questions/40181450/android-studio-emulator-error-intel-haxm-is-required-no-emulator-installed"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8"/>
          <w:lang w:val="en-US" w:eastAsia="zh-CN"/>
        </w:rPr>
        <w:t>https://stackoverflow.com/questions/40181450/android-studio-emulator-error-intel-haxm-is-required-no-emulator-installed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Problem2：enable VT ( Intel virtualization technology)-x in your bios security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进入BIOS将</w:t>
      </w:r>
      <w:r>
        <w:rPr>
          <w:rFonts w:hint="eastAsia"/>
          <w:b/>
          <w:bCs/>
          <w:sz w:val="22"/>
          <w:szCs w:val="28"/>
          <w:lang w:val="en-US" w:eastAsia="zh-CN"/>
        </w:rPr>
        <w:t>Intel virtualization technology这一项使能即可。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"https://www.cnblogs.com/sunyl/p/5915144.html"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8"/>
          <w:lang w:val="en-US" w:eastAsia="zh-CN"/>
        </w:rPr>
        <w:t>https://www.cnblogs.com/sunyl/p/5915144.html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Finally there goes the good result:</w:t>
      </w:r>
    </w:p>
    <w:p>
      <w:pPr>
        <w:jc w:val="center"/>
        <w:rPr>
          <w:rFonts w:hint="eastAsia" w:eastAsiaTheme="minorEastAsia"/>
          <w:sz w:val="22"/>
          <w:szCs w:val="28"/>
          <w:lang w:val="en-US" w:eastAsia="zh-CN"/>
        </w:rPr>
      </w:pPr>
      <w:r>
        <w:rPr>
          <w:sz w:val="22"/>
          <w:szCs w:val="28"/>
        </w:rPr>
        <w:drawing>
          <wp:inline distT="0" distB="0" distL="114300" distR="114300">
            <wp:extent cx="1294765" cy="2190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 w:eastAsiaTheme="minorEastAsia"/>
          <w:sz w:val="22"/>
          <w:szCs w:val="28"/>
          <w:lang w:val="en-US" w:eastAsia="zh-CN"/>
        </w:rPr>
        <w:drawing>
          <wp:inline distT="0" distB="0" distL="114300" distR="114300">
            <wp:extent cx="1285875" cy="2179955"/>
            <wp:effectExtent l="0" t="0" r="9525" b="10795"/>
            <wp:docPr id="7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2"/>
          <w:szCs w:val="28"/>
          <w:lang w:val="en-US" w:eastAsia="zh-CN"/>
        </w:rPr>
        <w:br w:type="page"/>
      </w:r>
    </w:p>
    <w:p>
      <w:pPr>
        <w:jc w:val="center"/>
        <w:rPr>
          <w:rFonts w:hint="eastAsia" w:ascii="隶书" w:hAnsi="隶书" w:eastAsia="隶书" w:cs="隶书"/>
          <w:sz w:val="28"/>
          <w:szCs w:val="36"/>
          <w:lang w:val="en-US" w:eastAsia="zh-CN"/>
        </w:rPr>
      </w:pPr>
      <w:r>
        <w:rPr>
          <w:rFonts w:hint="eastAsia" w:ascii="隶书" w:hAnsi="隶书" w:eastAsia="隶书" w:cs="隶书"/>
          <w:sz w:val="28"/>
          <w:szCs w:val="36"/>
          <w:lang w:val="en-US" w:eastAsia="zh-CN"/>
        </w:rPr>
        <w:t>针对oppo r11手机Android Studio的一次开发经历</w:t>
      </w:r>
    </w:p>
    <w:p>
      <w:pPr>
        <w:jc w:val="center"/>
        <w:rPr>
          <w:rFonts w:hint="eastAsia" w:ascii="隶书" w:hAnsi="隶书" w:eastAsia="隶书" w:cs="隶书"/>
          <w:sz w:val="28"/>
          <w:szCs w:val="36"/>
          <w:lang w:val="en-US" w:eastAsia="zh-CN"/>
        </w:rPr>
      </w:pPr>
      <w:r>
        <w:rPr>
          <w:rFonts w:hint="eastAsia" w:ascii="隶书" w:hAnsi="隶书" w:eastAsia="隶书" w:cs="隶书"/>
          <w:sz w:val="28"/>
          <w:szCs w:val="36"/>
          <w:lang w:val="en-US" w:eastAsia="zh-CN"/>
        </w:rPr>
        <w:t>（调用摄像头20181128）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1、使用butterknife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"https://blog.csdn.net/qq_31852701/article/details/80312719"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https://blog.csdn.net/qq_31852701/article/details/80312719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"https://blog.csdn.net/qq_33792946/article/details/53816552"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https://blog.csdn.net/qq_33792946/article/details/53816552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"https://blog.csdn.net/u010937230/article/details/60762472"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https://blog.csdn.net/u010937230/article/details/60762472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"https://blog.csdn.net/androidwubo/article/details/78835706"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https://blog.csdn.net/androidwubo/article/details/78835706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"https://blog.csdn.net/qq_31852701/article/details/80312719"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https://blog.csdn.net/qq_31852701/article/details/80312719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项目下面的build.gradle</w:t>
      </w:r>
    </w:p>
    <w:p>
      <w:r>
        <w:drawing>
          <wp:inline distT="0" distB="0" distL="114300" distR="114300">
            <wp:extent cx="3112770" cy="170624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app下面的build.gradle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05985" cy="4201795"/>
            <wp:effectExtent l="0" t="0" r="1841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420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2、activity 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"https://blog.csdn.net/qq_33792946/article/details/54094307"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https://blog.csdn.net/qq_33792946/article/details/54094307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com.example.yuyelong.helloword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android.content.Intent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android.graphics.Bitmap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android.os.Bundle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android.support.v7.app.AppCompatActivity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android.widget.Button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android.widget.ImageView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butterknife.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BindView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butterknife.ButterKnife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butterknife.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HelloWorldActivity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AppCompatActivity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@BindView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button_1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button_1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@BindView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imageIV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imageIV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CAMERA_REQUEST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8888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(Bundle savedInstanceState)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setContentView(R.layout.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activity_hello_world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ButterKnife.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button_1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cameraIntent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Intent(android.provider.MediaStore.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ACTION_IMAGE_CAPTURE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startActivityForResult(cameraIntent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CAMERA_REQUEST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(requestCode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CAMERA_REQUEST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resultCode ==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RESULT_OK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Bitmap photo = (Bitmap) data.getExtras().get(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imageIV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.setImageBitmap(photo)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3、针对oppo r11手机安装apk问题：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在gradle.properties上加一句：这样以后安装没问题，但是还是会出现闪退的现象。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android.injected.testOnly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oppo手机安装apk后闪退的处理：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"https://blog.csdn.net/zhao8856234/article/details/79958867"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https://blog.csdn.net/zhao8856234/article/details/79958867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在settings里面去掉下面这个功能：</w:t>
      </w:r>
    </w:p>
    <w:p>
      <w:r>
        <w:drawing>
          <wp:inline distT="0" distB="0" distL="114300" distR="114300">
            <wp:extent cx="4251960" cy="2937510"/>
            <wp:effectExtent l="0" t="0" r="1524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生成签名文件请参考《第一行代码》15.1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其中key store path的路径除了文件夹再加上自己的新命名jks文件即可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4、打开oppo手机的开发者选项参考：版本号点五下，还有这种骚操作真是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"https://jingyan.baidu.com/article/a501d80c37cc83ec620f5e5d.html"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https://jingyan.baidu.com/article/a501d80c37cc83ec620f5e5d.html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"https://blog.csdn.net/yeyuewushang/article/details/80179803"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https://blog.csdn.net/yeyuewushang/article/details/80179803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90345" cy="2651760"/>
            <wp:effectExtent l="0" t="0" r="14605" b="15240"/>
            <wp:docPr id="8" name="图片 8" descr="微信图片_2018112822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1811282249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94155" cy="2658110"/>
            <wp:effectExtent l="0" t="0" r="10795" b="8890"/>
            <wp:docPr id="9" name="图片 9" descr="微信图片_2018112822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1811282249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15D8"/>
    <w:multiLevelType w:val="singleLevel"/>
    <w:tmpl w:val="1CB815D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11298"/>
    <w:rsid w:val="012A5AE8"/>
    <w:rsid w:val="04AC42B2"/>
    <w:rsid w:val="0BF909BE"/>
    <w:rsid w:val="0E546CA0"/>
    <w:rsid w:val="10AF037E"/>
    <w:rsid w:val="20DA58D2"/>
    <w:rsid w:val="53B60E07"/>
    <w:rsid w:val="6B911298"/>
    <w:rsid w:val="6D535020"/>
    <w:rsid w:val="754A7859"/>
    <w:rsid w:val="7582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elo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2018-11-25T13:23:00Z</dcterms:created>
  <dc:creator>YYL</dc:creator>
  <cp:lastModifiedBy>YYL</cp:lastModifiedBy>
  <dcterms:modified xsi:type="dcterms:W3CDTF">2018-12-05T10:39:02Z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